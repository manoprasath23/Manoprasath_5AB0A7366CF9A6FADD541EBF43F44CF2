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#define the base class player</w:t>
      </w:r>
    </w:p>
    <w:p>
      <w:r>
        <w:t>class player:</w:t>
      </w:r>
    </w:p>
    <w:p>
      <w:r>
        <w:t xml:space="preserve">  def play(self):</w:t>
      </w:r>
    </w:p>
    <w:p>
      <w:r>
        <w:t xml:space="preserve">    print("the player is playing cricket.")</w:t>
      </w:r>
    </w:p>
    <w:p/>
    <w:p>
      <w:r>
        <w:t>#define the derived class Batsman</w:t>
      </w:r>
    </w:p>
    <w:p>
      <w:r>
        <w:t>class batsman(player):</w:t>
      </w:r>
    </w:p>
    <w:p>
      <w:r>
        <w:t xml:space="preserve">  def play(self):</w:t>
      </w:r>
    </w:p>
    <w:p>
      <w:r>
        <w:t xml:space="preserve">    print("the batsman is batting.")</w:t>
      </w:r>
    </w:p>
    <w:p>
      <w:r>
        <w:t xml:space="preserve">    </w:t>
      </w:r>
    </w:p>
    <w:p>
      <w:r>
        <w:t>#define the derived class Bowler</w:t>
      </w:r>
    </w:p>
    <w:p>
      <w:r>
        <w:t>class bowler(player):</w:t>
      </w:r>
    </w:p>
    <w:p>
      <w:r>
        <w:t xml:space="preserve">  def play(self):</w:t>
      </w:r>
    </w:p>
    <w:p>
      <w:r>
        <w:t xml:space="preserve">      print("the bowler is bowling.")</w:t>
      </w:r>
    </w:p>
    <w:p/>
    <w:p>
      <w:r>
        <w:t>#create objects of Batsman and Bowler classes</w:t>
      </w:r>
    </w:p>
    <w:p>
      <w:r>
        <w:t>batsman = batsman()</w:t>
      </w:r>
    </w:p>
    <w:p>
      <w:r>
        <w:t>bowler = b</w:t>
      </w:r>
      <w:bookmarkStart w:id="0" w:name="_GoBack"/>
      <w:bookmarkEnd w:id="0"/>
      <w:r>
        <w:t>owler()</w:t>
      </w:r>
    </w:p>
    <w:p/>
    <w:p>
      <w:r>
        <w:t>#call the play() method for each object</w:t>
      </w:r>
    </w:p>
    <w:p>
      <w:r>
        <w:t>batsman.play()</w:t>
      </w:r>
    </w:p>
    <w:p>
      <w:r>
        <w:t>bowler.play()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9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Droid Sans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62</Words>
  <Characters>400</Characters>
  <Lines>22</Lines>
  <Paragraphs>18</Paragraphs>
  <CharactersWithSpaces>468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 Notebook</dc:creator>
  <cp:lastModifiedBy>vivo user</cp:lastModifiedBy>
  <cp:revision>2</cp:revision>
  <dcterms:created xsi:type="dcterms:W3CDTF">2023-09-14T15:48:00Z</dcterms:created>
  <dcterms:modified xsi:type="dcterms:W3CDTF">2023-09-15T06:24:28Z</dcterms:modified>
</cp:coreProperties>
</file>